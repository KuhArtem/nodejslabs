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05BD" w14:textId="3758FBAD" w:rsidR="003B4B06" w:rsidRDefault="00103A7B" w:rsidP="00103A7B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0" w:name="_Hlk159530251"/>
      <w:bookmarkEnd w:id="0"/>
      <w:r>
        <w:rPr>
          <w:rFonts w:ascii="Times New Roman" w:hAnsi="Times New Roman"/>
          <w:b/>
          <w:sz w:val="32"/>
          <w:szCs w:val="32"/>
        </w:rPr>
        <w:t>Лабораторна робота №1</w:t>
      </w:r>
    </w:p>
    <w:p w14:paraId="2EB1E794" w14:textId="77777777" w:rsidR="00721489" w:rsidRPr="00721489" w:rsidRDefault="00721489" w:rsidP="00721489">
      <w:pPr>
        <w:spacing w:after="0" w:line="360" w:lineRule="auto"/>
        <w:ind w:firstLine="708"/>
        <w:rPr>
          <w:rFonts w:ascii="Times New Roman" w:hAnsi="Times New Roman"/>
          <w:b/>
          <w:sz w:val="32"/>
          <w:szCs w:val="32"/>
        </w:rPr>
      </w:pPr>
      <w:r w:rsidRPr="00721489">
        <w:rPr>
          <w:rFonts w:ascii="Times New Roman" w:hAnsi="Times New Roman"/>
          <w:b/>
          <w:sz w:val="32"/>
          <w:szCs w:val="32"/>
        </w:rPr>
        <w:t xml:space="preserve">Робота з файлами, JSON, об’єктами, модулями, </w:t>
      </w:r>
      <w:proofErr w:type="spellStart"/>
      <w:r w:rsidRPr="00721489">
        <w:rPr>
          <w:rFonts w:ascii="Times New Roman" w:hAnsi="Times New Roman"/>
          <w:b/>
          <w:sz w:val="32"/>
          <w:szCs w:val="32"/>
        </w:rPr>
        <w:t>npm</w:t>
      </w:r>
      <w:proofErr w:type="spellEnd"/>
      <w:r w:rsidRPr="00721489">
        <w:rPr>
          <w:rFonts w:ascii="Times New Roman" w:hAnsi="Times New Roman"/>
          <w:b/>
          <w:sz w:val="32"/>
          <w:szCs w:val="32"/>
        </w:rPr>
        <w:t xml:space="preserve">, </w:t>
      </w:r>
      <w:proofErr w:type="spellStart"/>
      <w:r w:rsidRPr="00721489">
        <w:rPr>
          <w:rFonts w:ascii="Times New Roman" w:hAnsi="Times New Roman"/>
          <w:b/>
          <w:sz w:val="32"/>
          <w:szCs w:val="32"/>
        </w:rPr>
        <w:t>lodash</w:t>
      </w:r>
      <w:proofErr w:type="spellEnd"/>
      <w:r w:rsidRPr="00721489">
        <w:rPr>
          <w:rFonts w:ascii="Times New Roman" w:hAnsi="Times New Roman"/>
          <w:b/>
          <w:sz w:val="32"/>
          <w:szCs w:val="32"/>
        </w:rPr>
        <w:t xml:space="preserve">, </w:t>
      </w:r>
      <w:proofErr w:type="spellStart"/>
      <w:r w:rsidRPr="00721489">
        <w:rPr>
          <w:rFonts w:ascii="Times New Roman" w:hAnsi="Times New Roman"/>
          <w:b/>
          <w:sz w:val="32"/>
          <w:szCs w:val="32"/>
        </w:rPr>
        <w:t>nodemon</w:t>
      </w:r>
      <w:proofErr w:type="spellEnd"/>
      <w:r w:rsidRPr="00721489">
        <w:rPr>
          <w:rFonts w:ascii="Times New Roman" w:hAnsi="Times New Roman"/>
          <w:b/>
          <w:sz w:val="32"/>
          <w:szCs w:val="32"/>
        </w:rPr>
        <w:t xml:space="preserve">, </w:t>
      </w:r>
      <w:proofErr w:type="spellStart"/>
      <w:r w:rsidRPr="00721489">
        <w:rPr>
          <w:rFonts w:ascii="Times New Roman" w:hAnsi="Times New Roman"/>
          <w:b/>
          <w:sz w:val="32"/>
          <w:szCs w:val="32"/>
        </w:rPr>
        <w:t>yargs</w:t>
      </w:r>
      <w:proofErr w:type="spellEnd"/>
      <w:r w:rsidRPr="00721489">
        <w:rPr>
          <w:rFonts w:ascii="Times New Roman" w:hAnsi="Times New Roman"/>
          <w:b/>
          <w:sz w:val="32"/>
          <w:szCs w:val="32"/>
        </w:rPr>
        <w:t> </w:t>
      </w:r>
    </w:p>
    <w:p w14:paraId="52B1AE17" w14:textId="2B068415" w:rsidR="00F62F59" w:rsidRDefault="00721489" w:rsidP="00954BE3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Завдання 1: </w:t>
      </w:r>
      <w:r w:rsidRPr="00721489">
        <w:rPr>
          <w:rFonts w:ascii="Times New Roman" w:hAnsi="Times New Roman"/>
          <w:bCs/>
          <w:sz w:val="28"/>
          <w:szCs w:val="28"/>
        </w:rPr>
        <w:t>Виведення на консоль "</w:t>
      </w:r>
      <w:proofErr w:type="spellStart"/>
      <w:r w:rsidRPr="00721489">
        <w:rPr>
          <w:rFonts w:ascii="Times New Roman" w:hAnsi="Times New Roman"/>
          <w:bCs/>
          <w:sz w:val="28"/>
          <w:szCs w:val="28"/>
        </w:rPr>
        <w:t>Hello</w:t>
      </w:r>
      <w:proofErr w:type="spellEnd"/>
      <w:r w:rsidRPr="0072148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21489">
        <w:rPr>
          <w:rFonts w:ascii="Times New Roman" w:hAnsi="Times New Roman"/>
          <w:bCs/>
          <w:sz w:val="28"/>
          <w:szCs w:val="28"/>
        </w:rPr>
        <w:t>World</w:t>
      </w:r>
      <w:proofErr w:type="spellEnd"/>
      <w:r w:rsidRPr="00721489">
        <w:rPr>
          <w:rFonts w:ascii="Times New Roman" w:hAnsi="Times New Roman"/>
          <w:bCs/>
          <w:sz w:val="28"/>
          <w:szCs w:val="28"/>
        </w:rPr>
        <w:t>!".</w:t>
      </w:r>
    </w:p>
    <w:p w14:paraId="3405EC93" w14:textId="2661916A" w:rsidR="00721489" w:rsidRDefault="00731C66" w:rsidP="00731C6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Виконання завдання:</w:t>
      </w:r>
    </w:p>
    <w:p w14:paraId="08144695" w14:textId="7B4D9BFA" w:rsidR="00731C66" w:rsidRDefault="00731C66" w:rsidP="00731C6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B65B9F5" wp14:editId="389BDAD3">
            <wp:extent cx="3126105" cy="1127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B7AC426" wp14:editId="7DA0EB67">
            <wp:extent cx="3668395" cy="84010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5507" w14:textId="7EB32281" w:rsidR="00731C66" w:rsidRDefault="00731C66" w:rsidP="00731C6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Зобр</w:t>
      </w:r>
      <w:proofErr w:type="spellEnd"/>
      <w:r>
        <w:rPr>
          <w:rFonts w:ascii="Times New Roman" w:hAnsi="Times New Roman"/>
          <w:sz w:val="28"/>
          <w:szCs w:val="28"/>
        </w:rPr>
        <w:t>. 1.1,1.2 Виконання першого завдання</w:t>
      </w:r>
    </w:p>
    <w:p w14:paraId="393FB5E3" w14:textId="560BA1E2" w:rsidR="00731C66" w:rsidRDefault="00731C66" w:rsidP="00731C66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Завдання </w:t>
      </w:r>
      <w:r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:</w:t>
      </w:r>
      <w:r w:rsidRPr="00731C66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731C66">
        <w:rPr>
          <w:rFonts w:ascii="Times New Roman" w:hAnsi="Times New Roman"/>
          <w:bCs/>
          <w:sz w:val="28"/>
          <w:szCs w:val="28"/>
        </w:rPr>
        <w:t>Створення додатка, який додає до файлу новий рядок з кожним запуском.</w:t>
      </w:r>
    </w:p>
    <w:p w14:paraId="310C53CC" w14:textId="77777777" w:rsidR="00731C66" w:rsidRDefault="00731C66" w:rsidP="00731C6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Виконання завдання:</w:t>
      </w:r>
    </w:p>
    <w:p w14:paraId="174E4727" w14:textId="053D0FFE" w:rsidR="00731C66" w:rsidRDefault="00731C66" w:rsidP="00731C6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5837688" wp14:editId="39BD0C9D">
            <wp:extent cx="5220335" cy="17119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B375A" w14:textId="394A598F" w:rsidR="00731C66" w:rsidRDefault="00731C66" w:rsidP="00731C6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F0E528B" wp14:editId="79FA87A3">
            <wp:extent cx="3657600" cy="8610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EC01" w14:textId="30033720" w:rsidR="00731C66" w:rsidRDefault="00731C66" w:rsidP="00731C6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Зобр</w:t>
      </w:r>
      <w:proofErr w:type="spellEnd"/>
      <w:r>
        <w:rPr>
          <w:rFonts w:ascii="Times New Roman" w:hAnsi="Times New Roman"/>
          <w:sz w:val="28"/>
          <w:szCs w:val="28"/>
        </w:rPr>
        <w:t>. 1.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,1.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Виконання </w:t>
      </w:r>
      <w:r>
        <w:rPr>
          <w:rFonts w:ascii="Times New Roman" w:hAnsi="Times New Roman"/>
          <w:sz w:val="28"/>
          <w:szCs w:val="28"/>
        </w:rPr>
        <w:t>другого</w:t>
      </w:r>
      <w:r>
        <w:rPr>
          <w:rFonts w:ascii="Times New Roman" w:hAnsi="Times New Roman"/>
          <w:sz w:val="28"/>
          <w:szCs w:val="28"/>
        </w:rPr>
        <w:t xml:space="preserve"> завдання</w:t>
      </w:r>
    </w:p>
    <w:p w14:paraId="066691C8" w14:textId="27F36041" w:rsidR="00731C66" w:rsidRDefault="00731C66" w:rsidP="00731C6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EC052BD" w14:textId="7332EE2E" w:rsidR="00731C66" w:rsidRDefault="00731C66" w:rsidP="00731C6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E84C88" w14:textId="01CCAD97" w:rsidR="00731C66" w:rsidRDefault="00731C66" w:rsidP="00731C6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42C2577" w14:textId="4CA61522" w:rsidR="00731C66" w:rsidRDefault="00731C66" w:rsidP="00731C6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A858E19" w14:textId="10A91945" w:rsidR="00731C66" w:rsidRDefault="00731C66" w:rsidP="00731C6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23B2AC8" w14:textId="357C415D" w:rsidR="00731C66" w:rsidRDefault="00731C66" w:rsidP="00731C66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Завдання </w:t>
      </w:r>
      <w:r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t>:</w:t>
      </w:r>
      <w:r w:rsidRPr="00731C66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731C66">
        <w:rPr>
          <w:rFonts w:ascii="Times New Roman" w:hAnsi="Times New Roman"/>
          <w:bCs/>
          <w:sz w:val="28"/>
          <w:szCs w:val="28"/>
        </w:rPr>
        <w:t>Виведення інформації про користувача операційної системи.</w:t>
      </w:r>
    </w:p>
    <w:p w14:paraId="691B6ECC" w14:textId="77777777" w:rsidR="00731C66" w:rsidRDefault="00731C66" w:rsidP="00731C6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Виконання завдання:</w:t>
      </w:r>
    </w:p>
    <w:p w14:paraId="5C767E1F" w14:textId="1212104D" w:rsidR="00731C66" w:rsidRDefault="00731C66" w:rsidP="00731C6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DA9FF50" wp14:editId="6DB45A6E">
            <wp:extent cx="4635500" cy="16052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2C34218" wp14:editId="0B75D3ED">
            <wp:extent cx="3487420" cy="871855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2008" w14:textId="74C0E422" w:rsidR="008F1E5F" w:rsidRDefault="008F1E5F" w:rsidP="00731C6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A013218" wp14:editId="68FAB364">
            <wp:extent cx="5443855" cy="1020445"/>
            <wp:effectExtent l="0" t="0" r="444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0628F" w14:textId="6D2E84D6" w:rsidR="00731C66" w:rsidRDefault="00731C66" w:rsidP="00731C6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Зобр</w:t>
      </w:r>
      <w:proofErr w:type="spellEnd"/>
      <w:r>
        <w:rPr>
          <w:rFonts w:ascii="Times New Roman" w:hAnsi="Times New Roman"/>
          <w:sz w:val="28"/>
          <w:szCs w:val="28"/>
        </w:rPr>
        <w:t>. 1.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,1.</w:t>
      </w:r>
      <w:r>
        <w:rPr>
          <w:rFonts w:ascii="Times New Roman" w:hAnsi="Times New Roman"/>
          <w:sz w:val="28"/>
          <w:szCs w:val="28"/>
        </w:rPr>
        <w:t>6</w:t>
      </w:r>
      <w:r w:rsidR="008F1E5F">
        <w:rPr>
          <w:rFonts w:ascii="Times New Roman" w:hAnsi="Times New Roman"/>
          <w:sz w:val="28"/>
          <w:szCs w:val="28"/>
        </w:rPr>
        <w:t>,1.7</w:t>
      </w:r>
      <w:r>
        <w:rPr>
          <w:rFonts w:ascii="Times New Roman" w:hAnsi="Times New Roman"/>
          <w:sz w:val="28"/>
          <w:szCs w:val="28"/>
        </w:rPr>
        <w:t xml:space="preserve"> Виконання </w:t>
      </w:r>
      <w:r w:rsidR="008F1E5F">
        <w:rPr>
          <w:rFonts w:ascii="Times New Roman" w:hAnsi="Times New Roman"/>
          <w:sz w:val="28"/>
          <w:szCs w:val="28"/>
        </w:rPr>
        <w:t>третього</w:t>
      </w:r>
      <w:r>
        <w:rPr>
          <w:rFonts w:ascii="Times New Roman" w:hAnsi="Times New Roman"/>
          <w:sz w:val="28"/>
          <w:szCs w:val="28"/>
        </w:rPr>
        <w:t xml:space="preserve"> завдання</w:t>
      </w:r>
    </w:p>
    <w:p w14:paraId="7AE44F05" w14:textId="6FB0C315" w:rsidR="00731C66" w:rsidRDefault="008F1E5F" w:rsidP="008F1E5F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Завдання </w:t>
      </w:r>
      <w:r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>:</w:t>
      </w:r>
      <w:r w:rsidRPr="008F1E5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F1E5F">
        <w:rPr>
          <w:rFonts w:ascii="Times New Roman" w:hAnsi="Times New Roman"/>
          <w:bCs/>
          <w:sz w:val="28"/>
          <w:szCs w:val="28"/>
        </w:rPr>
        <w:t xml:space="preserve">Використання 5 методів модуля </w:t>
      </w:r>
      <w:proofErr w:type="spellStart"/>
      <w:r w:rsidRPr="008F1E5F">
        <w:rPr>
          <w:rFonts w:ascii="Times New Roman" w:hAnsi="Times New Roman"/>
          <w:bCs/>
          <w:sz w:val="28"/>
          <w:szCs w:val="28"/>
        </w:rPr>
        <w:t>lodash</w:t>
      </w:r>
      <w:proofErr w:type="spellEnd"/>
      <w:r w:rsidRPr="008F1E5F">
        <w:rPr>
          <w:rFonts w:ascii="Times New Roman" w:hAnsi="Times New Roman"/>
          <w:bCs/>
          <w:sz w:val="28"/>
          <w:szCs w:val="28"/>
        </w:rPr>
        <w:t xml:space="preserve"> із коментарями.</w:t>
      </w:r>
    </w:p>
    <w:p w14:paraId="6757DB50" w14:textId="77777777" w:rsidR="008F1E5F" w:rsidRDefault="008F1E5F" w:rsidP="008F1E5F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Виконання завдання:</w:t>
      </w:r>
    </w:p>
    <w:p w14:paraId="30856C6C" w14:textId="335BC239" w:rsidR="008F1E5F" w:rsidRPr="008F1E5F" w:rsidRDefault="008F1E5F" w:rsidP="008F1E5F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9DEA2B3" wp14:editId="0D147D47">
            <wp:extent cx="4954905" cy="2073275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AAE0CB5" wp14:editId="1079FFEC">
            <wp:extent cx="3476625" cy="131826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16BB" w14:textId="23F5775D" w:rsidR="008F1E5F" w:rsidRDefault="008F1E5F" w:rsidP="008F1E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Зобр</w:t>
      </w:r>
      <w:proofErr w:type="spellEnd"/>
      <w:r>
        <w:rPr>
          <w:rFonts w:ascii="Times New Roman" w:hAnsi="Times New Roman"/>
          <w:sz w:val="28"/>
          <w:szCs w:val="28"/>
        </w:rPr>
        <w:t>. 1.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,1.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Виконання </w:t>
      </w:r>
      <w:r>
        <w:rPr>
          <w:rFonts w:ascii="Times New Roman" w:hAnsi="Times New Roman"/>
          <w:sz w:val="28"/>
          <w:szCs w:val="28"/>
        </w:rPr>
        <w:t>четвертого</w:t>
      </w:r>
      <w:r>
        <w:rPr>
          <w:rFonts w:ascii="Times New Roman" w:hAnsi="Times New Roman"/>
          <w:sz w:val="28"/>
          <w:szCs w:val="28"/>
        </w:rPr>
        <w:t xml:space="preserve"> завдання</w:t>
      </w:r>
    </w:p>
    <w:p w14:paraId="1AF0E9A7" w14:textId="27406E5B" w:rsidR="008F1E5F" w:rsidRDefault="008F1E5F" w:rsidP="008F1E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C6987C" w14:textId="68FBC3C9" w:rsidR="008F1E5F" w:rsidRDefault="008F1E5F" w:rsidP="008F1E5F">
      <w:pPr>
        <w:tabs>
          <w:tab w:val="left" w:pos="7719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</w:p>
    <w:p w14:paraId="73104443" w14:textId="4B44536C" w:rsidR="008F1E5F" w:rsidRDefault="008F1E5F" w:rsidP="008F1E5F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Завдання </w:t>
      </w:r>
      <w:r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b/>
          <w:sz w:val="28"/>
          <w:szCs w:val="28"/>
        </w:rPr>
        <w:t>:</w:t>
      </w:r>
      <w:r w:rsidRPr="008F1E5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F1E5F">
        <w:rPr>
          <w:rFonts w:ascii="Times New Roman" w:hAnsi="Times New Roman"/>
          <w:bCs/>
          <w:sz w:val="28"/>
          <w:szCs w:val="28"/>
        </w:rPr>
        <w:t xml:space="preserve">Створення додатка для додавання, перегляду, та видалення мов користувача з </w:t>
      </w:r>
      <w:proofErr w:type="spellStart"/>
      <w:r w:rsidRPr="008F1E5F">
        <w:rPr>
          <w:rFonts w:ascii="Times New Roman" w:hAnsi="Times New Roman"/>
          <w:bCs/>
          <w:sz w:val="28"/>
          <w:szCs w:val="28"/>
        </w:rPr>
        <w:t>валідацією</w:t>
      </w:r>
      <w:proofErr w:type="spellEnd"/>
      <w:r w:rsidRPr="008F1E5F">
        <w:rPr>
          <w:rFonts w:ascii="Times New Roman" w:hAnsi="Times New Roman"/>
          <w:bCs/>
          <w:sz w:val="28"/>
          <w:szCs w:val="28"/>
        </w:rPr>
        <w:t xml:space="preserve"> даних.</w:t>
      </w:r>
    </w:p>
    <w:p w14:paraId="359EC80D" w14:textId="77777777" w:rsidR="008F1E5F" w:rsidRDefault="008F1E5F" w:rsidP="008F1E5F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Виконання завдання:</w:t>
      </w:r>
    </w:p>
    <w:p w14:paraId="276D7D1B" w14:textId="71D3DA0D" w:rsidR="008F1E5F" w:rsidRDefault="008F1E5F" w:rsidP="008F1E5F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Код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:</w:t>
      </w:r>
    </w:p>
    <w:p w14:paraId="0664EF48" w14:textId="77777777" w:rsidR="008F1E5F" w:rsidRDefault="008F1E5F" w:rsidP="008F1E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8F1E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8F1E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F1E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yargs</w:t>
      </w:r>
      <w:proofErr w:type="spellEnd"/>
      <w:r w:rsidRPr="008F1E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require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yargs</w:t>
      </w:r>
      <w:proofErr w:type="spellEnd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F1E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8F1E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F1E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fs</w:t>
      </w:r>
      <w:proofErr w:type="spellEnd"/>
      <w:r w:rsidRPr="008F1E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require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fs</w:t>
      </w:r>
      <w:proofErr w:type="spellEnd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F1E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8F1E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F1E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userFilePath</w:t>
      </w:r>
      <w:proofErr w:type="spellEnd"/>
      <w:r w:rsidRPr="008F1E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'./</w:t>
      </w:r>
      <w:proofErr w:type="spellStart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user.json</w:t>
      </w:r>
      <w:proofErr w:type="spellEnd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F1E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8F1E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F1E5F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addUserLanguage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language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F1E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8F1E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F1E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</w:t>
      </w:r>
      <w:proofErr w:type="spellEnd"/>
      <w:r w:rsidRPr="008F1E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F1E5F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uk-UA"/>
        </w:rPr>
        <w:t>JSON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8F1E5F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parse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F1E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fs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.readFileSync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userFilePath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user.languages.push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language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fs.writeFileSync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userFilePath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JSON.stringify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F1E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null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F1E5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console.log(</w:t>
      </w:r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`Мова 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${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language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додана до списку мов </w:t>
      </w:r>
      <w:proofErr w:type="spellStart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Кухновця</w:t>
      </w:r>
      <w:proofErr w:type="spellEnd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Артема.`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F1E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8F1E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viewUserLanguages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F1E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8F1E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JSON.parse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fs.readFileSync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userFilePath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console.log(</w:t>
      </w:r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`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${user.name}</w:t>
      </w:r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володіє наступними мовами: 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${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user.languages.join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', '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)}</w:t>
      </w:r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`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F1E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8F1E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removeUserLanguage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language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F1E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8F1E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JSON.parse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fs.readFileSync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userFilePath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user.languages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user.languages.filter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lang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=&gt;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lang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!==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language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fs.writeFileSync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userFilePath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JSON.stringify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F1E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null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F1E5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console.log(</w:t>
      </w:r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`Мова 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${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language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видалена зі списку мов </w:t>
      </w:r>
      <w:proofErr w:type="spellStart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Кухновця</w:t>
      </w:r>
      <w:proofErr w:type="spellEnd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Артема.`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yargs.command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({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command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add</w:t>
      </w:r>
      <w:proofErr w:type="spellEnd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describe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'Додати мову до списку мов </w:t>
      </w:r>
      <w:proofErr w:type="spellStart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Кухновця</w:t>
      </w:r>
      <w:proofErr w:type="spellEnd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Артема'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builder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{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language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{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describe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'Мова'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demandOption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proofErr w:type="spellStart"/>
      <w:r w:rsidRPr="008F1E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type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string</w:t>
      </w:r>
      <w:proofErr w:type="spellEnd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},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handler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argv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F1E5F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addUserLanguage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argv.language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}).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command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({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command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view</w:t>
      </w:r>
      <w:proofErr w:type="spellEnd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describe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'Переглянути всі мови </w:t>
      </w:r>
      <w:proofErr w:type="spellStart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Кухновця</w:t>
      </w:r>
      <w:proofErr w:type="spellEnd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Артема'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handler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viewUserLanguages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}).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command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({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command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remove</w:t>
      </w:r>
      <w:proofErr w:type="spellEnd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describe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'Видалити мову зі списку мов </w:t>
      </w:r>
      <w:proofErr w:type="spellStart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Кухновця</w:t>
      </w:r>
      <w:proofErr w:type="spellEnd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Артема'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builder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{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language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{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describe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'Мова'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demandOption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proofErr w:type="spellStart"/>
      <w:r w:rsidRPr="008F1E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type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string</w:t>
      </w:r>
      <w:proofErr w:type="spellEnd"/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F1E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},</w:t>
      </w:r>
    </w:p>
    <w:p w14:paraId="4C3E4DE2" w14:textId="77777777" w:rsidR="008F1E5F" w:rsidRDefault="008F1E5F" w:rsidP="008F1E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</w:p>
    <w:p w14:paraId="47CF69B5" w14:textId="421514CF" w:rsidR="008F1E5F" w:rsidRDefault="008F1E5F" w:rsidP="008F1E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</w:p>
    <w:p w14:paraId="3DCC2D74" w14:textId="77777777" w:rsidR="008F1E5F" w:rsidRDefault="008F1E5F" w:rsidP="008F1E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</w:p>
    <w:p w14:paraId="4261EEDB" w14:textId="77777777" w:rsidR="008F1E5F" w:rsidRDefault="008F1E5F" w:rsidP="008F1E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</w:p>
    <w:p w14:paraId="63432D0C" w14:textId="7B1727E1" w:rsidR="008F1E5F" w:rsidRPr="008F1E5F" w:rsidRDefault="008F1E5F" w:rsidP="008F1E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handler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argv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removeUserLanguage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argv.language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});</w:t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yargs.parse</w:t>
      </w:r>
      <w:proofErr w:type="spellEnd"/>
      <w:r w:rsidRPr="008F1E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</w:p>
    <w:p w14:paraId="47ABF087" w14:textId="77777777" w:rsidR="008F1E5F" w:rsidRDefault="008F1E5F" w:rsidP="008F1E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17ECDB4" w14:textId="77777777" w:rsidR="008F1E5F" w:rsidRDefault="008F1E5F" w:rsidP="008F1E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1B0E9B2" wp14:editId="37717BCB">
            <wp:extent cx="5507355" cy="20097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3B3E" w14:textId="79418456" w:rsidR="008F1E5F" w:rsidRDefault="008F1E5F" w:rsidP="008F1E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Зобр</w:t>
      </w:r>
      <w:proofErr w:type="spellEnd"/>
      <w:r>
        <w:rPr>
          <w:rFonts w:ascii="Times New Roman" w:hAnsi="Times New Roman"/>
          <w:sz w:val="28"/>
          <w:szCs w:val="28"/>
        </w:rPr>
        <w:t>. 1.</w:t>
      </w:r>
      <w:r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Виконання четвертого завдання</w:t>
      </w:r>
    </w:p>
    <w:p w14:paraId="1741420F" w14:textId="77777777" w:rsidR="008F1E5F" w:rsidRPr="008F1E5F" w:rsidRDefault="008F1E5F" w:rsidP="008F1E5F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B38E54D" w14:textId="77777777" w:rsidR="008F1E5F" w:rsidRPr="008F1E5F" w:rsidRDefault="008F1E5F" w:rsidP="008F1E5F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45AA7E0" w14:textId="77777777" w:rsidR="00731C66" w:rsidRPr="00731C66" w:rsidRDefault="00731C66" w:rsidP="008F1E5F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sectPr w:rsidR="00731C66" w:rsidRPr="00731C66" w:rsidSect="009F131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54746" w14:textId="77777777" w:rsidR="00B90D97" w:rsidRDefault="00B90D97">
      <w:r>
        <w:separator/>
      </w:r>
    </w:p>
  </w:endnote>
  <w:endnote w:type="continuationSeparator" w:id="0">
    <w:p w14:paraId="675FCD57" w14:textId="77777777" w:rsidR="00B90D97" w:rsidRDefault="00B90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9EF81" w14:textId="77777777" w:rsidR="008F1E5F" w:rsidRDefault="008F1E5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20D3" w14:textId="77777777" w:rsidR="008F1E5F" w:rsidRDefault="008F1E5F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6F79" w14:textId="77777777" w:rsidR="008F1E5F" w:rsidRDefault="008F1E5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49F6E" w14:textId="77777777" w:rsidR="00B90D97" w:rsidRDefault="00B90D97">
      <w:r>
        <w:separator/>
      </w:r>
    </w:p>
  </w:footnote>
  <w:footnote w:type="continuationSeparator" w:id="0">
    <w:p w14:paraId="764FFA87" w14:textId="77777777" w:rsidR="00B90D97" w:rsidRDefault="00B90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FA28D" w14:textId="77777777" w:rsidR="008F1E5F" w:rsidRDefault="008F1E5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77777777"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603DA086" w:rsidR="00326D2B" w:rsidRPr="008F1E5F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20</w:t>
                            </w:r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.12</w:t>
                            </w:r>
                            <w:r w:rsidR="008F1E5F" w:rsidRPr="008F1E5F"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.10.000 –</w:t>
                            </w:r>
                            <w:r w:rsidR="003E0570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603DA086" w:rsidR="00326D2B" w:rsidRPr="008F1E5F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20</w:t>
                      </w:r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.12</w:t>
                      </w:r>
                      <w:r w:rsidR="008F1E5F" w:rsidRPr="008F1E5F"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.10.000 –</w:t>
                      </w:r>
                      <w:r w:rsidR="003E0570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Лр.1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103A7B">
      <w:rPr>
        <w:rFonts w:ascii="Times New Roman" w:hAnsi="Times New Roman" w:cs="Times New Roman"/>
        <w:noProof/>
        <w:color w:val="000000" w:themeColor="text1"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54E77A08" w:rsidR="00326D2B" w:rsidRPr="00103A7B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</w:pPr>
                            <w:r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 w:rsidR="005F7A49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</w:t>
                            </w:r>
                            <w:r w:rsidR="00C95106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2</w:t>
                            </w:r>
                            <w:r w:rsidR="00103A7B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4</w:t>
                            </w:r>
                            <w:r w:rsidR="005F7A49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</w:t>
                            </w:r>
                            <w:r w:rsidR="003E0570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12</w:t>
                            </w:r>
                            <w:r w:rsidR="00103A7B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</w:t>
                            </w:r>
                            <w:r w:rsidR="005F7A49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.1</w:t>
                            </w:r>
                            <w:r w:rsidR="00103A7B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8</w:t>
                            </w:r>
                            <w:r w:rsidR="005F7A49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.000 –</w:t>
                            </w:r>
                            <w:r w:rsidR="003E0570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 xml:space="preserve"> </w:t>
                            </w:r>
                            <w:r w:rsidR="00414ECC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Лр.1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48DC00FF" w:rsidR="00326D2B" w:rsidRPr="00103A7B" w:rsidRDefault="00103A7B" w:rsidP="00B66788">
                              <w:pPr>
                                <w:rPr>
                                  <w:i/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 w:rsidRPr="00103A7B">
                                <w:rPr>
                                  <w:i/>
                                  <w:color w:val="000000" w:themeColor="text1"/>
                                  <w:sz w:val="18"/>
                                  <w:lang w:val="ru-RU"/>
                                </w:rPr>
                                <w:t>Кухновець А.В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22C9141E" w:rsidR="00326D2B" w:rsidRPr="004610F4" w:rsidRDefault="004610F4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 xml:space="preserve">Лисенко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М.С.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7777777" w:rsidR="00326D2B" w:rsidRPr="002638A5" w:rsidRDefault="002638A5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77777777" w:rsidR="00326D2B" w:rsidRPr="00A9614E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A9614E">
                              <w:t>Звіт з лабораторної роботи №1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77777777" w:rsidR="00326D2B" w:rsidRPr="002F6B72" w:rsidRDefault="00326D2B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284DDF81" w:rsidR="00326D2B" w:rsidRPr="00103A7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color w:val="000000" w:themeColor="text1"/>
                                <w:sz w:val="36"/>
                              </w:rPr>
                            </w:pPr>
                            <w:r w:rsidRPr="00103A7B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>ФІКТ</w:t>
                            </w:r>
                            <w:r w:rsidRPr="00103A7B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,</w:t>
                            </w:r>
                            <w:r w:rsidRPr="00103A7B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103A7B" w:rsidRPr="00103A7B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>ІПЗ 22-</w:t>
                            </w:r>
                            <w:r w:rsidR="00103A7B" w:rsidRPr="00103A7B">
                              <w:rPr>
                                <w:rFonts w:ascii="Arial" w:hAnsi="Arial"/>
                                <w:color w:val="000000" w:themeColor="text1"/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54E77A08" w:rsidR="00326D2B" w:rsidRPr="00103A7B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</w:pPr>
                      <w:r w:rsidRPr="00103A7B">
                        <w:rPr>
                          <w:rFonts w:ascii="Calibri" w:hAnsi="Calibri"/>
                          <w:color w:val="000000" w:themeColor="text1"/>
                          <w:szCs w:val="28"/>
                          <w:lang w:val="ru-RU"/>
                        </w:rPr>
                        <w:t>ЖИТОМИРСЬКА ПОЛІТЕХНІКА</w:t>
                      </w:r>
                      <w:r w:rsidR="005F7A49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</w:t>
                      </w:r>
                      <w:r w:rsidR="00C95106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2</w:t>
                      </w:r>
                      <w:r w:rsidR="00103A7B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4</w:t>
                      </w:r>
                      <w:r w:rsidR="005F7A49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</w:t>
                      </w:r>
                      <w:r w:rsidR="003E0570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12</w:t>
                      </w:r>
                      <w:r w:rsidR="00103A7B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</w:t>
                      </w:r>
                      <w:r w:rsidR="005F7A49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.1</w:t>
                      </w:r>
                      <w:r w:rsidR="00103A7B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8</w:t>
                      </w:r>
                      <w:r w:rsidR="005F7A49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.000 –</w:t>
                      </w:r>
                      <w:r w:rsidR="003E0570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 xml:space="preserve"> </w:t>
                      </w:r>
                      <w:r w:rsidR="00414ECC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Лр.1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48DC00FF" w:rsidR="00326D2B" w:rsidRPr="00103A7B" w:rsidRDefault="00103A7B" w:rsidP="00B66788">
                        <w:pPr>
                          <w:rPr>
                            <w:i/>
                            <w:color w:val="000000" w:themeColor="text1"/>
                            <w:sz w:val="18"/>
                            <w:lang w:val="ru-RU"/>
                          </w:rPr>
                        </w:pPr>
                        <w:r w:rsidRPr="00103A7B">
                          <w:rPr>
                            <w:i/>
                            <w:color w:val="000000" w:themeColor="text1"/>
                            <w:sz w:val="18"/>
                            <w:lang w:val="ru-RU"/>
                          </w:rPr>
                          <w:t>Кухновець А.В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22C9141E" w:rsidR="00326D2B" w:rsidRPr="004610F4" w:rsidRDefault="004610F4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  <w:t xml:space="preserve">Лисенко 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  <w:t>М.С.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77777777" w:rsidR="00326D2B" w:rsidRPr="002638A5" w:rsidRDefault="002638A5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77777777" w:rsidR="00326D2B" w:rsidRPr="00A9614E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A9614E">
                        <w:t>Звіт з лабораторної роботи №1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77777777" w:rsidR="00326D2B" w:rsidRPr="002F6B72" w:rsidRDefault="00326D2B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284DDF81" w:rsidR="00326D2B" w:rsidRPr="00103A7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color w:val="000000" w:themeColor="text1"/>
                          <w:sz w:val="36"/>
                        </w:rPr>
                      </w:pPr>
                      <w:r w:rsidRPr="00103A7B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>ФІКТ</w:t>
                      </w:r>
                      <w:r w:rsidRPr="00103A7B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,</w:t>
                      </w:r>
                      <w:r w:rsidRPr="00103A7B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 xml:space="preserve"> гр. </w:t>
                      </w:r>
                      <w:r w:rsidR="00103A7B" w:rsidRPr="00103A7B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>ІПЗ 22-</w:t>
                      </w:r>
                      <w:r w:rsidR="00103A7B" w:rsidRPr="00103A7B">
                        <w:rPr>
                          <w:rFonts w:ascii="Arial" w:hAnsi="Arial"/>
                          <w:color w:val="000000" w:themeColor="text1"/>
                          <w:sz w:val="36"/>
                        </w:rPr>
                        <w:t>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1F4B48"/>
    <w:multiLevelType w:val="multilevel"/>
    <w:tmpl w:val="9524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74069B"/>
    <w:multiLevelType w:val="multilevel"/>
    <w:tmpl w:val="5348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51090"/>
    <w:multiLevelType w:val="multilevel"/>
    <w:tmpl w:val="17DE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DB2408"/>
    <w:multiLevelType w:val="multilevel"/>
    <w:tmpl w:val="0B94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881191B"/>
    <w:multiLevelType w:val="multilevel"/>
    <w:tmpl w:val="CD98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0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2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2C5918"/>
    <w:multiLevelType w:val="multilevel"/>
    <w:tmpl w:val="6C14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E770C2"/>
    <w:multiLevelType w:val="multilevel"/>
    <w:tmpl w:val="2F5E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E95864"/>
    <w:multiLevelType w:val="multilevel"/>
    <w:tmpl w:val="6884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D1D20"/>
    <w:multiLevelType w:val="multilevel"/>
    <w:tmpl w:val="2694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E45980"/>
    <w:multiLevelType w:val="hybridMultilevel"/>
    <w:tmpl w:val="88803A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0"/>
  </w:num>
  <w:num w:numId="5">
    <w:abstractNumId w:val="17"/>
  </w:num>
  <w:num w:numId="6">
    <w:abstractNumId w:val="10"/>
  </w:num>
  <w:num w:numId="7">
    <w:abstractNumId w:val="7"/>
  </w:num>
  <w:num w:numId="8">
    <w:abstractNumId w:val="15"/>
  </w:num>
  <w:num w:numId="9">
    <w:abstractNumId w:val="14"/>
  </w:num>
  <w:num w:numId="10">
    <w:abstractNumId w:val="4"/>
  </w:num>
  <w:num w:numId="11">
    <w:abstractNumId w:val="16"/>
  </w:num>
  <w:num w:numId="12">
    <w:abstractNumId w:val="20"/>
  </w:num>
  <w:num w:numId="13">
    <w:abstractNumId w:val="12"/>
  </w:num>
  <w:num w:numId="14">
    <w:abstractNumId w:val="23"/>
  </w:num>
  <w:num w:numId="15">
    <w:abstractNumId w:val="6"/>
  </w:num>
  <w:num w:numId="16">
    <w:abstractNumId w:val="21"/>
  </w:num>
  <w:num w:numId="17">
    <w:abstractNumId w:val="19"/>
  </w:num>
  <w:num w:numId="18">
    <w:abstractNumId w:val="8"/>
  </w:num>
  <w:num w:numId="19">
    <w:abstractNumId w:val="3"/>
  </w:num>
  <w:num w:numId="20">
    <w:abstractNumId w:val="5"/>
  </w:num>
  <w:num w:numId="21">
    <w:abstractNumId w:val="2"/>
  </w:num>
  <w:num w:numId="22">
    <w:abstractNumId w:val="18"/>
  </w:num>
  <w:num w:numId="23">
    <w:abstractNumId w:val="13"/>
  </w:num>
  <w:num w:numId="24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D7802"/>
    <w:rsid w:val="000E57FF"/>
    <w:rsid w:val="000F12CA"/>
    <w:rsid w:val="000F2684"/>
    <w:rsid w:val="000F7DC9"/>
    <w:rsid w:val="00103A7B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3551"/>
    <w:rsid w:val="003163F4"/>
    <w:rsid w:val="00317E3D"/>
    <w:rsid w:val="0032266F"/>
    <w:rsid w:val="00323DB1"/>
    <w:rsid w:val="00326D2B"/>
    <w:rsid w:val="003275ED"/>
    <w:rsid w:val="00327A67"/>
    <w:rsid w:val="00327B3D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47F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55C"/>
    <w:rsid w:val="00454D51"/>
    <w:rsid w:val="004573EE"/>
    <w:rsid w:val="004610F4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0322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1489"/>
    <w:rsid w:val="00723BB9"/>
    <w:rsid w:val="0072667C"/>
    <w:rsid w:val="00731C66"/>
    <w:rsid w:val="00735DB1"/>
    <w:rsid w:val="007431A9"/>
    <w:rsid w:val="007508BA"/>
    <w:rsid w:val="00763D44"/>
    <w:rsid w:val="007729DF"/>
    <w:rsid w:val="00780A5D"/>
    <w:rsid w:val="007844F4"/>
    <w:rsid w:val="00784A72"/>
    <w:rsid w:val="00785B3D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1E5F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12C4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0D97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176E3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1752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2291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5635-B889-4624-90C2-1C8158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0</TotalTime>
  <Pages>1</Pages>
  <Words>1573</Words>
  <Characters>897</Characters>
  <Application>Microsoft Office Word</Application>
  <DocSecurity>0</DocSecurity>
  <Lines>7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Артем Кухновець</cp:lastModifiedBy>
  <cp:revision>3</cp:revision>
  <cp:lastPrinted>2015-03-05T20:32:00Z</cp:lastPrinted>
  <dcterms:created xsi:type="dcterms:W3CDTF">2024-02-22T19:48:00Z</dcterms:created>
  <dcterms:modified xsi:type="dcterms:W3CDTF">2024-02-22T19:48:00Z</dcterms:modified>
</cp:coreProperties>
</file>